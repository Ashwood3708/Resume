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346C5F3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097C9F1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E877766" wp14:editId="2DFC8A8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609EC07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0D08EB8B1D0554F9FA5D62CE6215AB5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A50939" w:rsidRPr="00333CD3">
                  <w:t>YN</w:t>
                </w:r>
              </w:sdtContent>
            </w:sdt>
          </w:p>
          <w:p w14:paraId="5A2AC624" w14:textId="77777777" w:rsidR="00A50939" w:rsidRPr="00333CD3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410E84979B68C4086FBFDA806A61234"/>
                </w:placeholder>
                <w:temporary/>
                <w:showingPlcHdr/>
                <w15:appearance w15:val="hidden"/>
              </w:sdtPr>
              <w:sdtContent>
                <w:r w:rsidR="00E12C60">
                  <w:t>Objective</w:t>
                </w:r>
              </w:sdtContent>
            </w:sdt>
          </w:p>
          <w:p w14:paraId="360037A2" w14:textId="77777777" w:rsidR="002C2CDD" w:rsidRPr="00333CD3" w:rsidRDefault="00000000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AC8BD3C57D7F774DBB09FB8FEBC17002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To get started, click placeholder text and start typing. Be brief: one or two sentences.</w:t>
                </w:r>
              </w:sdtContent>
            </w:sdt>
          </w:p>
          <w:p w14:paraId="41631E03" w14:textId="77777777" w:rsidR="002C2CDD" w:rsidRPr="00333CD3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BEA8FF34B6D5F4291BCE0C4AAFC43BF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Skills</w:t>
                </w:r>
              </w:sdtContent>
            </w:sdt>
          </w:p>
          <w:p w14:paraId="42E585FA" w14:textId="77777777" w:rsidR="00232E6F" w:rsidRDefault="00AA7EB1" w:rsidP="00741125">
            <w:r>
              <w:t xml:space="preserve">Languages: </w:t>
            </w:r>
          </w:p>
          <w:p w14:paraId="75E8E9FF" w14:textId="77777777" w:rsidR="00232E6F" w:rsidRDefault="00232E6F" w:rsidP="00741125">
            <w:r>
              <w:t>Coding:</w:t>
            </w:r>
          </w:p>
          <w:p w14:paraId="2D02F6A0" w14:textId="2FDE8E14" w:rsidR="00741125" w:rsidRDefault="00AA7EB1" w:rsidP="00232E6F">
            <w:pPr>
              <w:pStyle w:val="ListParagraph"/>
              <w:numPr>
                <w:ilvl w:val="0"/>
                <w:numId w:val="3"/>
              </w:numPr>
            </w:pPr>
            <w:r>
              <w:t xml:space="preserve">Java, Kotlin, </w:t>
            </w:r>
          </w:p>
          <w:p w14:paraId="03587AAE" w14:textId="77777777" w:rsidR="00232E6F" w:rsidRDefault="00232E6F" w:rsidP="00741125">
            <w:r>
              <w:t xml:space="preserve">Testing Frameworks: </w:t>
            </w:r>
          </w:p>
          <w:p w14:paraId="0876E1AD" w14:textId="4380E86D" w:rsidR="00232E6F" w:rsidRDefault="00232E6F" w:rsidP="00232E6F">
            <w:pPr>
              <w:pStyle w:val="ListParagraph"/>
              <w:numPr>
                <w:ilvl w:val="0"/>
                <w:numId w:val="3"/>
              </w:numPr>
            </w:pPr>
            <w:r>
              <w:t>groovy, JUnit, Kotest</w:t>
            </w:r>
          </w:p>
          <w:p w14:paraId="4416D806" w14:textId="22572BC1" w:rsidR="00232E6F" w:rsidRDefault="00232E6F" w:rsidP="00741125">
            <w:r>
              <w:t xml:space="preserve">Database: </w:t>
            </w:r>
          </w:p>
          <w:p w14:paraId="128342F7" w14:textId="62550C76" w:rsidR="00232E6F" w:rsidRPr="00333CD3" w:rsidRDefault="00232E6F" w:rsidP="00232E6F">
            <w:pPr>
              <w:pStyle w:val="ListParagraph"/>
              <w:numPr>
                <w:ilvl w:val="0"/>
                <w:numId w:val="3"/>
              </w:numPr>
            </w:pPr>
            <w:r>
              <w:t>MySQL, Mongo, Postgres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167C35A5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0ACCA75" w14:textId="77777777" w:rsidR="00C612DA" w:rsidRPr="00333CD3" w:rsidRDefault="00000000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C10CA103A2941440844F4F05D68983E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B92E4F">
                        <w:t>Abdul.Ashwood</w:t>
                      </w:r>
                    </w:sdtContent>
                  </w:sdt>
                </w:p>
                <w:p w14:paraId="0FDFC459" w14:textId="04B3A2A2" w:rsidR="00C612DA" w:rsidRPr="00333CD3" w:rsidRDefault="00000000" w:rsidP="00E02DCD">
                  <w:pPr>
                    <w:pStyle w:val="Heading2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0D563EC080EE5545B076A0B1347497E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92E4F">
                        <w:t>Software engineer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2EF1E6B891A4F41B07B88BE0ADC32F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3622ADF8" w14:textId="77777777" w:rsidR="002C2CDD" w:rsidRPr="00333CD3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E42BB6573891441890BD37E426B0868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Experience</w:t>
                </w:r>
              </w:sdtContent>
            </w:sdt>
          </w:p>
          <w:p w14:paraId="6B78D151" w14:textId="4CBCFC78" w:rsidR="002C2CDD" w:rsidRPr="00333CD3" w:rsidRDefault="00AC40BC" w:rsidP="007569C1">
            <w:pPr>
              <w:pStyle w:val="Heading4"/>
            </w:pPr>
            <w:r>
              <w:t xml:space="preserve">software </w:t>
            </w:r>
            <w:r>
              <w:t>engineer</w:t>
            </w:r>
            <w:r w:rsidRPr="00333CD3">
              <w:t xml:space="preserve"> </w:t>
            </w:r>
            <w:r w:rsidR="002C2CDD" w:rsidRPr="00333CD3">
              <w:t xml:space="preserve">• </w:t>
            </w:r>
            <w:r>
              <w:t>target corp.</w:t>
            </w:r>
            <w:r w:rsidR="002C2CDD" w:rsidRPr="00333CD3">
              <w:t xml:space="preserve"> • </w:t>
            </w:r>
            <w:r>
              <w:t>june 2019 - current</w:t>
            </w:r>
          </w:p>
          <w:sdt>
            <w:sdtPr>
              <w:alias w:val="Experience details:"/>
              <w:tag w:val="Experience details:"/>
              <w:id w:val="564761840"/>
              <w:placeholder>
                <w:docPart w:val="4326ED0805B49A489DE78206B1A73CD2"/>
              </w:placeholder>
              <w:temporary/>
              <w:showingPlcHdr/>
              <w15:appearance w15:val="hidden"/>
            </w:sdtPr>
            <w:sdtContent>
              <w:p w14:paraId="1503028B" w14:textId="77777777"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14:paraId="2F855A8D" w14:textId="0FA5F6C1" w:rsidR="002C2CDD" w:rsidRPr="00333CD3" w:rsidRDefault="00AC40BC" w:rsidP="007569C1">
            <w:pPr>
              <w:pStyle w:val="Heading4"/>
            </w:pPr>
            <w:r>
              <w:t>software developer intern</w:t>
            </w:r>
            <w:r w:rsidR="002C2CDD" w:rsidRPr="00333CD3">
              <w:t xml:space="preserve"> • </w:t>
            </w:r>
            <w:r>
              <w:t>IBM</w:t>
            </w:r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AEF52DEA2DED754E98155248E06973F8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Dates From – To</w:t>
                </w:r>
              </w:sdtContent>
            </w:sdt>
          </w:p>
          <w:p w14:paraId="35741D87" w14:textId="4D212780" w:rsidR="00AC40BC" w:rsidRPr="00333CD3" w:rsidRDefault="00000000" w:rsidP="00AC40BC">
            <w:sdt>
              <w:sdtPr>
                <w:alias w:val="Experience details:"/>
                <w:tag w:val="Experience details:"/>
                <w:id w:val="-423336076"/>
                <w:placeholder>
                  <w:docPart w:val="8D98AA05CEC14644859E29F17995DD92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  <w:r w:rsidR="00AC40BC">
              <w:rPr>
                <w:rFonts w:eastAsia="Times New Roman"/>
                <w:b/>
                <w:sz w:val="18"/>
                <w:szCs w:val="18"/>
              </w:rPr>
              <w:tab/>
            </w:r>
            <w:r w:rsidR="00AC40BC">
              <w:rPr>
                <w:rFonts w:eastAsia="Times New Roman"/>
                <w:b/>
                <w:sz w:val="18"/>
                <w:szCs w:val="18"/>
              </w:rPr>
              <w:tab/>
            </w:r>
            <w:r w:rsidR="00AC40BC">
              <w:rPr>
                <w:rFonts w:eastAsia="Times New Roman"/>
                <w:b/>
                <w:sz w:val="18"/>
                <w:szCs w:val="18"/>
              </w:rPr>
              <w:tab/>
            </w:r>
          </w:p>
          <w:p w14:paraId="6728DA83" w14:textId="77777777" w:rsidR="002C2CDD" w:rsidRPr="00333CD3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EF7A83FBAF5174FB8AB348C672685E0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Education</w:t>
                </w:r>
              </w:sdtContent>
            </w:sdt>
          </w:p>
          <w:p w14:paraId="2553CFF9" w14:textId="34E05314" w:rsidR="002C2CDD" w:rsidRPr="00333CD3" w:rsidRDefault="00B92E4F" w:rsidP="007569C1">
            <w:pPr>
              <w:pStyle w:val="Heading4"/>
            </w:pPr>
            <w:r>
              <w:t>Bachelors in Computer science</w:t>
            </w:r>
            <w:r w:rsidR="002C2CDD" w:rsidRPr="00333CD3">
              <w:t xml:space="preserve"> • </w:t>
            </w:r>
            <w:r>
              <w:t>2020</w:t>
            </w:r>
            <w:r w:rsidR="002C2CDD" w:rsidRPr="00333CD3">
              <w:t xml:space="preserve"> • </w:t>
            </w:r>
            <w:r>
              <w:t>NC Agricultural &amp; technical state university</w:t>
            </w:r>
          </w:p>
          <w:p w14:paraId="7A63FC38" w14:textId="0BF53A9C" w:rsidR="002C2CDD" w:rsidRPr="00333CD3" w:rsidRDefault="00000000" w:rsidP="00B92E4F">
            <w:sdt>
              <w:sdtPr>
                <w:alias w:val="Education details:"/>
                <w:tag w:val="Education details:"/>
                <w:id w:val="-670642327"/>
                <w:placeholder>
                  <w:docPart w:val="22BFD087BE7DDC4C9021A3A7D53794A8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68CFFC9B" w14:textId="77777777" w:rsidR="002C2CDD" w:rsidRPr="00333CD3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2A2731CCD3DC6A48A2228F36154E8984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Volunteer Experience or Leadership</w:t>
                </w:r>
              </w:sdtContent>
            </w:sdt>
          </w:p>
          <w:p w14:paraId="227E5938" w14:textId="77777777" w:rsidR="00741125" w:rsidRDefault="00000000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F372F261A10B5541ADE3BBD3ED9D456E"/>
                </w:placeholder>
                <w:temporary/>
                <w:showingPlcHdr/>
                <w15:appearance w15:val="hidden"/>
              </w:sdtPr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  <w:p w14:paraId="5802FC22" w14:textId="77777777" w:rsidR="00232E6F" w:rsidRDefault="00232E6F" w:rsidP="00741125"/>
          <w:p w14:paraId="0E1AC7B7" w14:textId="7ED0BA51" w:rsidR="00232E6F" w:rsidRPr="00232E6F" w:rsidRDefault="00232E6F" w:rsidP="00741125">
            <w:pPr>
              <w:rPr>
                <w:b/>
                <w:bCs/>
              </w:rPr>
            </w:pPr>
            <w:r w:rsidRPr="00232E6F">
              <w:rPr>
                <w:b/>
                <w:bCs/>
              </w:rPr>
              <w:t>MLT</w:t>
            </w:r>
            <w:r>
              <w:rPr>
                <w:b/>
                <w:bCs/>
              </w:rPr>
              <w:t xml:space="preserve"> – Management leadership for Tomorrow</w:t>
            </w:r>
          </w:p>
        </w:tc>
      </w:tr>
    </w:tbl>
    <w:p w14:paraId="3C8CBEFB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BE86E" w14:textId="77777777" w:rsidR="0054256E" w:rsidRDefault="0054256E" w:rsidP="00713050">
      <w:pPr>
        <w:spacing w:line="240" w:lineRule="auto"/>
      </w:pPr>
      <w:r>
        <w:separator/>
      </w:r>
    </w:p>
  </w:endnote>
  <w:endnote w:type="continuationSeparator" w:id="0">
    <w:p w14:paraId="777614C0" w14:textId="77777777" w:rsidR="0054256E" w:rsidRDefault="0054256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41419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63B86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CBB1550" wp14:editId="302D8E7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29A38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685A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BEE3A9" wp14:editId="5C30BD5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F2AA02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62855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DC5825" wp14:editId="242E5D5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25306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A2A92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1C044B3" wp14:editId="68185C4B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622EAA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2CA380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5A131852F2937469491C5E318B1E38E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367E5609" w14:textId="53B8CD83" w:rsidR="00684488" w:rsidRPr="00CA3DF1" w:rsidRDefault="00B92E4F" w:rsidP="00811117">
              <w:pPr>
                <w:pStyle w:val="Footer"/>
              </w:pPr>
              <w:r>
                <w:t>abdulashwood@gmail.com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A2731CCD3DC6A48A2228F36154E898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27B76DBD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42F9B6AA" w14:textId="73BE3C1D" w:rsidR="00684488" w:rsidRPr="00C2098A" w:rsidRDefault="00B92E4F" w:rsidP="00811117">
              <w:pPr>
                <w:pStyle w:val="Footer"/>
              </w:pPr>
              <w:r>
                <w:t>(910) – 747 - 0128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00E16AC8" w14:textId="457EDD8B" w:rsidR="00684488" w:rsidRPr="00C2098A" w:rsidRDefault="00B92E4F" w:rsidP="00811117">
              <w:pPr>
                <w:pStyle w:val="Footer"/>
              </w:pPr>
              <w:r>
                <w:t>linkedin.com/abdulashwood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40EF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4979C8F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41D940" w14:textId="77777777" w:rsidR="00217980" w:rsidRDefault="00217980" w:rsidP="00B92E4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999E36" wp14:editId="655745D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FF3AF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38136F" w14:textId="1618D139" w:rsidR="00217980" w:rsidRDefault="00217980" w:rsidP="00B92E4F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4E8974" w14:textId="77777777" w:rsidR="00217980" w:rsidRDefault="00217980" w:rsidP="00B92E4F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96B93D" wp14:editId="0C4D148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FF0C46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FBF1D8" w14:textId="77777777" w:rsidR="00217980" w:rsidRDefault="00217980" w:rsidP="00B92E4F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186D50" wp14:editId="38263E60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8DFC82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642718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0201308" w14:textId="00954B54" w:rsidR="00811117" w:rsidRPr="00CA3DF1" w:rsidRDefault="00000000" w:rsidP="00B92E4F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4FCC8BAA8F0DE549A24CAC577BC5F4E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B92E4F">
                <w:t>abdulashwood@gmail.com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870F8B" w14:textId="13C1894D" w:rsidR="00811117" w:rsidRPr="00C2098A" w:rsidRDefault="00B92E4F" w:rsidP="00B92E4F">
          <w:pPr>
            <w:pStyle w:val="Footer"/>
          </w:pPr>
          <w:r>
            <w:t>Github.com/abdulashwood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F372F261A10B5541ADE3BBD3ED9D456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D6C2814" w14:textId="35F6DE3C" w:rsidR="00811117" w:rsidRPr="00C2098A" w:rsidRDefault="00B92E4F" w:rsidP="00B92E4F">
              <w:pPr>
                <w:pStyle w:val="Footer"/>
              </w:pPr>
              <w:r>
                <w:t>(910) – 747 - 0128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94A6647" w14:textId="2848D46A" w:rsidR="00811117" w:rsidRPr="00C2098A" w:rsidRDefault="00B92E4F" w:rsidP="00B92E4F">
              <w:pPr>
                <w:pStyle w:val="Footer"/>
              </w:pPr>
              <w:r>
                <w:t>linkedin.com/abdulashwood</w:t>
              </w:r>
            </w:p>
          </w:sdtContent>
        </w:sdt>
      </w:tc>
    </w:tr>
  </w:tbl>
  <w:p w14:paraId="4E0B448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E5065" w14:textId="77777777" w:rsidR="0054256E" w:rsidRDefault="0054256E" w:rsidP="00713050">
      <w:pPr>
        <w:spacing w:line="240" w:lineRule="auto"/>
      </w:pPr>
      <w:r>
        <w:separator/>
      </w:r>
    </w:p>
  </w:footnote>
  <w:footnote w:type="continuationSeparator" w:id="0">
    <w:p w14:paraId="2066B03F" w14:textId="77777777" w:rsidR="0054256E" w:rsidRDefault="0054256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8A20A9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25460E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571B78C" wp14:editId="369B3E8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0E09EF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6C07CE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A175CF5" w14:textId="77777777" w:rsidR="001A5CA9" w:rsidRPr="009B3C40" w:rsidRDefault="00000000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B92E4F">
                      <w:t>Abdul.Ashwood</w:t>
                    </w:r>
                  </w:sdtContent>
                </w:sdt>
              </w:p>
              <w:p w14:paraId="5D55FC64" w14:textId="21DB311B" w:rsidR="001A5CA9" w:rsidRDefault="00000000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B92E4F">
                      <w:t>Software engineer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61850F1F" w14:textId="77777777" w:rsidR="001A5CA9" w:rsidRPr="00F207C0" w:rsidRDefault="001A5CA9" w:rsidP="001A5CA9"/>
      </w:tc>
    </w:tr>
  </w:tbl>
  <w:p w14:paraId="0B7D96D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535AF"/>
    <w:multiLevelType w:val="hybridMultilevel"/>
    <w:tmpl w:val="9808EA9E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01818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6E2E"/>
    <w:multiLevelType w:val="hybridMultilevel"/>
    <w:tmpl w:val="E3D0265E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01818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929A4"/>
    <w:multiLevelType w:val="hybridMultilevel"/>
    <w:tmpl w:val="F4E00192"/>
    <w:lvl w:ilvl="0" w:tplc="CB808E78">
      <w:start w:val="910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92158">
    <w:abstractNumId w:val="1"/>
  </w:num>
  <w:num w:numId="2" w16cid:durableId="137842739">
    <w:abstractNumId w:val="0"/>
  </w:num>
  <w:num w:numId="3" w16cid:durableId="556624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4F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32E6F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9559B"/>
    <w:rsid w:val="00523479"/>
    <w:rsid w:val="0054256E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A0BC6"/>
    <w:rsid w:val="009B3C40"/>
    <w:rsid w:val="00A42540"/>
    <w:rsid w:val="00A50939"/>
    <w:rsid w:val="00AA6A40"/>
    <w:rsid w:val="00AA7EB1"/>
    <w:rsid w:val="00AC40BC"/>
    <w:rsid w:val="00B5664D"/>
    <w:rsid w:val="00B92E4F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8461"/>
  <w15:chartTrackingRefBased/>
  <w15:docId w15:val="{3A8E7512-4D1F-524C-8CCA-0151308E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AC40BC"/>
    <w:pPr>
      <w:spacing w:after="160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0041LR/Library/Containers/com.microsoft.Word/Data/Library/Application%20Support/Microsoft/Office/16.0/DTS/en-US%7bE5C8C423-6E5E-E846-94E7-41DC859906B2%7d/%7b81688595-ADAD-5A43-BDDC-43397DE93CF7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D08EB8B1D0554F9FA5D62CE6215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E4361-253E-A142-89DF-6C6817DE90FB}"/>
      </w:docPartPr>
      <w:docPartBody>
        <w:p w:rsidR="00000000" w:rsidRDefault="00000000">
          <w:pPr>
            <w:pStyle w:val="90D08EB8B1D0554F9FA5D62CE6215AB5"/>
          </w:pPr>
          <w:r w:rsidRPr="00333CD3">
            <w:t>YN</w:t>
          </w:r>
        </w:p>
      </w:docPartBody>
    </w:docPart>
    <w:docPart>
      <w:docPartPr>
        <w:name w:val="5410E84979B68C4086FBFDA806A6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7AA86-5453-534D-B588-495768824DF8}"/>
      </w:docPartPr>
      <w:docPartBody>
        <w:p w:rsidR="00000000" w:rsidRDefault="00000000">
          <w:pPr>
            <w:pStyle w:val="5410E84979B68C4086FBFDA806A61234"/>
          </w:pPr>
          <w:r>
            <w:t>Objective</w:t>
          </w:r>
        </w:p>
      </w:docPartBody>
    </w:docPart>
    <w:docPart>
      <w:docPartPr>
        <w:name w:val="AC8BD3C57D7F774DBB09FB8FEBC1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93F15-5D3C-AA46-995E-CB36C8BBD5EA}"/>
      </w:docPartPr>
      <w:docPartBody>
        <w:p w:rsidR="00000000" w:rsidRDefault="00000000">
          <w:pPr>
            <w:pStyle w:val="AC8BD3C57D7F774DBB09FB8FEBC17002"/>
          </w:pPr>
          <w:r w:rsidRPr="00333CD3">
            <w:t>To get started, click placeholder text and start typing. Be brief: one or two sentences.</w:t>
          </w:r>
        </w:p>
      </w:docPartBody>
    </w:docPart>
    <w:docPart>
      <w:docPartPr>
        <w:name w:val="7BEA8FF34B6D5F4291BCE0C4AAFC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04B4C-49DD-2B4C-93E9-8C2431BA6178}"/>
      </w:docPartPr>
      <w:docPartBody>
        <w:p w:rsidR="00000000" w:rsidRDefault="00000000">
          <w:pPr>
            <w:pStyle w:val="7BEA8FF34B6D5F4291BCE0C4AAFC43BF"/>
          </w:pPr>
          <w:r w:rsidRPr="00333CD3">
            <w:t>Skills</w:t>
          </w:r>
        </w:p>
      </w:docPartBody>
    </w:docPart>
    <w:docPart>
      <w:docPartPr>
        <w:name w:val="C10CA103A2941440844F4F05D6898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B7FC-13A5-804F-9E98-865365D0947D}"/>
      </w:docPartPr>
      <w:docPartBody>
        <w:p w:rsidR="00000000" w:rsidRDefault="00000000">
          <w:pPr>
            <w:pStyle w:val="C10CA103A2941440844F4F05D68983EC"/>
          </w:pPr>
          <w:r>
            <w:t>Your Name</w:t>
          </w:r>
        </w:p>
      </w:docPartBody>
    </w:docPart>
    <w:docPart>
      <w:docPartPr>
        <w:name w:val="0D563EC080EE5545B076A0B134749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FF893-1F78-F84E-BE92-BAC2E7A36D53}"/>
      </w:docPartPr>
      <w:docPartBody>
        <w:p w:rsidR="00000000" w:rsidRDefault="00000000">
          <w:pPr>
            <w:pStyle w:val="0D563EC080EE5545B076A0B1347497E9"/>
          </w:pPr>
          <w:r>
            <w:t>Profession or Industry</w:t>
          </w:r>
        </w:p>
      </w:docPartBody>
    </w:docPart>
    <w:docPart>
      <w:docPartPr>
        <w:name w:val="D2EF1E6B891A4F41B07B88BE0ADC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EBB5-BA9A-4040-B757-6FF679E3CFAD}"/>
      </w:docPartPr>
      <w:docPartBody>
        <w:p w:rsidR="00000000" w:rsidRDefault="00000000">
          <w:pPr>
            <w:pStyle w:val="D2EF1E6B891A4F41B07B88BE0ADC32FA"/>
          </w:pPr>
          <w:r w:rsidRPr="00333CD3">
            <w:t>Link to other online properties: Portfolio/Website/Blog</w:t>
          </w:r>
        </w:p>
      </w:docPartBody>
    </w:docPart>
    <w:docPart>
      <w:docPartPr>
        <w:name w:val="8E42BB6573891441890BD37E426B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69C0D-4003-4940-AD17-130AE04E6D5B}"/>
      </w:docPartPr>
      <w:docPartBody>
        <w:p w:rsidR="00000000" w:rsidRDefault="00000000">
          <w:pPr>
            <w:pStyle w:val="8E42BB6573891441890BD37E426B0868"/>
          </w:pPr>
          <w:r w:rsidRPr="00333CD3">
            <w:t>Experience</w:t>
          </w:r>
        </w:p>
      </w:docPartBody>
    </w:docPart>
    <w:docPart>
      <w:docPartPr>
        <w:name w:val="4326ED0805B49A489DE78206B1A7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93C1-7E31-7648-BF1C-1865E433E1B8}"/>
      </w:docPartPr>
      <w:docPartBody>
        <w:p w:rsidR="00000000" w:rsidRDefault="00000000">
          <w:pPr>
            <w:pStyle w:val="4326ED0805B49A489DE78206B1A73CD2"/>
          </w:pPr>
          <w:r w:rsidRPr="00333CD3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AEF52DEA2DED754E98155248E069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444B-7893-4A48-9A89-997DB7A90652}"/>
      </w:docPartPr>
      <w:docPartBody>
        <w:p w:rsidR="00000000" w:rsidRDefault="00000000">
          <w:pPr>
            <w:pStyle w:val="AEF52DEA2DED754E98155248E06973F8"/>
          </w:pPr>
          <w:r w:rsidRPr="00333CD3">
            <w:t>Dates From – To</w:t>
          </w:r>
        </w:p>
      </w:docPartBody>
    </w:docPart>
    <w:docPart>
      <w:docPartPr>
        <w:name w:val="8D98AA05CEC14644859E29F17995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80DA-E17F-364F-A17E-C6CD176A1B6F}"/>
      </w:docPartPr>
      <w:docPartBody>
        <w:p w:rsidR="00000000" w:rsidRDefault="00000000">
          <w:pPr>
            <w:pStyle w:val="8D98AA05CEC14644859E29F17995DD92"/>
          </w:pPr>
          <w:r w:rsidRPr="00333CD3">
            <w:t>Think about the size of the team you led, the number of projects you balanced, or the number of articles you wrote.</w:t>
          </w:r>
        </w:p>
      </w:docPartBody>
    </w:docPart>
    <w:docPart>
      <w:docPartPr>
        <w:name w:val="DEF7A83FBAF5174FB8AB348C6726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4C3B3-9D6D-024F-B048-8F13EB3B009C}"/>
      </w:docPartPr>
      <w:docPartBody>
        <w:p w:rsidR="00000000" w:rsidRDefault="00000000">
          <w:pPr>
            <w:pStyle w:val="DEF7A83FBAF5174FB8AB348C672685E0"/>
          </w:pPr>
          <w:r w:rsidRPr="00333CD3">
            <w:t>Education</w:t>
          </w:r>
        </w:p>
      </w:docPartBody>
    </w:docPart>
    <w:docPart>
      <w:docPartPr>
        <w:name w:val="22BFD087BE7DDC4C9021A3A7D537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69925-C7D1-5941-A966-D6011932E38A}"/>
      </w:docPartPr>
      <w:docPartBody>
        <w:p w:rsidR="00000000" w:rsidRDefault="00000000">
          <w:pPr>
            <w:pStyle w:val="22BFD087BE7DDC4C9021A3A7D53794A8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4FCC8BAA8F0DE549A24CAC577BC5F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05E84-F6CC-B340-AF41-74AB7FBB60EF}"/>
      </w:docPartPr>
      <w:docPartBody>
        <w:p w:rsidR="00000000" w:rsidRDefault="00000000">
          <w:pPr>
            <w:pStyle w:val="4FCC8BAA8F0DE549A24CAC577BC5F4EC"/>
          </w:pPr>
          <w:r w:rsidRPr="00333CD3">
            <w:t>Date Earned</w:t>
          </w:r>
        </w:p>
      </w:docPartBody>
    </w:docPart>
    <w:docPart>
      <w:docPartPr>
        <w:name w:val="35A131852F2937469491C5E318B1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4FFC-17AC-A346-85F4-740845470C53}"/>
      </w:docPartPr>
      <w:docPartBody>
        <w:p w:rsidR="00000000" w:rsidRDefault="00000000">
          <w:pPr>
            <w:pStyle w:val="35A131852F2937469491C5E318B1E38E"/>
          </w:pPr>
          <w:r w:rsidRPr="00333CD3">
            <w:t>School</w:t>
          </w:r>
        </w:p>
      </w:docPartBody>
    </w:docPart>
    <w:docPart>
      <w:docPartPr>
        <w:name w:val="2A2731CCD3DC6A48A2228F36154E8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D224-5049-1643-BEBB-190AB937D88F}"/>
      </w:docPartPr>
      <w:docPartBody>
        <w:p w:rsidR="00000000" w:rsidRDefault="00000000">
          <w:pPr>
            <w:pStyle w:val="2A2731CCD3DC6A48A2228F36154E8984"/>
          </w:pPr>
          <w:r w:rsidRPr="00333CD3">
            <w:t>Volunteer Experience or Leadership</w:t>
          </w:r>
        </w:p>
      </w:docPartBody>
    </w:docPart>
    <w:docPart>
      <w:docPartPr>
        <w:name w:val="F372F261A10B5541ADE3BBD3ED9D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3D03-62C6-294F-ADB4-71FABAD456D8}"/>
      </w:docPartPr>
      <w:docPartBody>
        <w:p w:rsidR="00000000" w:rsidRDefault="00000000">
          <w:pPr>
            <w:pStyle w:val="F372F261A10B5541ADE3BBD3ED9D456E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5"/>
    <w:rsid w:val="00253745"/>
    <w:rsid w:val="004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08EB8B1D0554F9FA5D62CE6215AB5">
    <w:name w:val="90D08EB8B1D0554F9FA5D62CE6215AB5"/>
  </w:style>
  <w:style w:type="paragraph" w:customStyle="1" w:styleId="5410E84979B68C4086FBFDA806A61234">
    <w:name w:val="5410E84979B68C4086FBFDA806A61234"/>
  </w:style>
  <w:style w:type="paragraph" w:customStyle="1" w:styleId="AC8BD3C57D7F774DBB09FB8FEBC17002">
    <w:name w:val="AC8BD3C57D7F774DBB09FB8FEBC17002"/>
  </w:style>
  <w:style w:type="paragraph" w:customStyle="1" w:styleId="7BEA8FF34B6D5F4291BCE0C4AAFC43BF">
    <w:name w:val="7BEA8FF34B6D5F4291BCE0C4AAFC43BF"/>
  </w:style>
  <w:style w:type="paragraph" w:customStyle="1" w:styleId="AF05B48EB442774EA9BCDD451C4161E1">
    <w:name w:val="AF05B48EB442774EA9BCDD451C4161E1"/>
  </w:style>
  <w:style w:type="paragraph" w:customStyle="1" w:styleId="C10CA103A2941440844F4F05D68983EC">
    <w:name w:val="C10CA103A2941440844F4F05D68983EC"/>
  </w:style>
  <w:style w:type="paragraph" w:customStyle="1" w:styleId="0D563EC080EE5545B076A0B1347497E9">
    <w:name w:val="0D563EC080EE5545B076A0B1347497E9"/>
  </w:style>
  <w:style w:type="paragraph" w:customStyle="1" w:styleId="D2EF1E6B891A4F41B07B88BE0ADC32FA">
    <w:name w:val="D2EF1E6B891A4F41B07B88BE0ADC32FA"/>
  </w:style>
  <w:style w:type="paragraph" w:customStyle="1" w:styleId="8E42BB6573891441890BD37E426B0868">
    <w:name w:val="8E42BB6573891441890BD37E426B0868"/>
  </w:style>
  <w:style w:type="paragraph" w:customStyle="1" w:styleId="BAF0FB3C0C71E8408470B34F0FEE495B">
    <w:name w:val="BAF0FB3C0C71E8408470B34F0FEE495B"/>
  </w:style>
  <w:style w:type="paragraph" w:customStyle="1" w:styleId="7362E1EFB3D53848B5771ECD0DA1EE97">
    <w:name w:val="7362E1EFB3D53848B5771ECD0DA1EE97"/>
  </w:style>
  <w:style w:type="paragraph" w:customStyle="1" w:styleId="072ED6F904894A428AA3A5B71DE2AC7B">
    <w:name w:val="072ED6F904894A428AA3A5B71DE2AC7B"/>
  </w:style>
  <w:style w:type="paragraph" w:customStyle="1" w:styleId="4326ED0805B49A489DE78206B1A73CD2">
    <w:name w:val="4326ED0805B49A489DE78206B1A73CD2"/>
  </w:style>
  <w:style w:type="paragraph" w:customStyle="1" w:styleId="3A42AD551013794ABBCCD238C21CC4AC">
    <w:name w:val="3A42AD551013794ABBCCD238C21CC4AC"/>
  </w:style>
  <w:style w:type="paragraph" w:customStyle="1" w:styleId="4D99740B1196A944B6D87BBE8ADC30CD">
    <w:name w:val="4D99740B1196A944B6D87BBE8ADC30CD"/>
  </w:style>
  <w:style w:type="paragraph" w:customStyle="1" w:styleId="AEF52DEA2DED754E98155248E06973F8">
    <w:name w:val="AEF52DEA2DED754E98155248E06973F8"/>
  </w:style>
  <w:style w:type="paragraph" w:customStyle="1" w:styleId="8D98AA05CEC14644859E29F17995DD92">
    <w:name w:val="8D98AA05CEC14644859E29F17995DD92"/>
  </w:style>
  <w:style w:type="paragraph" w:customStyle="1" w:styleId="DEF7A83FBAF5174FB8AB348C672685E0">
    <w:name w:val="DEF7A83FBAF5174FB8AB348C672685E0"/>
  </w:style>
  <w:style w:type="paragraph" w:customStyle="1" w:styleId="5A7C3736C4AC764A9E6C98AB75130457">
    <w:name w:val="5A7C3736C4AC764A9E6C98AB75130457"/>
  </w:style>
  <w:style w:type="paragraph" w:customStyle="1" w:styleId="8282D98BF7056A40B280D61BAE82E111">
    <w:name w:val="8282D98BF7056A40B280D61BAE82E111"/>
  </w:style>
  <w:style w:type="paragraph" w:customStyle="1" w:styleId="20E879F53AD4374DA81BAA103C749CD3">
    <w:name w:val="20E879F53AD4374DA81BAA103C749CD3"/>
  </w:style>
  <w:style w:type="paragraph" w:customStyle="1" w:styleId="22BFD087BE7DDC4C9021A3A7D53794A8">
    <w:name w:val="22BFD087BE7DDC4C9021A3A7D53794A8"/>
  </w:style>
  <w:style w:type="paragraph" w:customStyle="1" w:styleId="F0DBDB54F7E90E488220F878046BB457">
    <w:name w:val="F0DBDB54F7E90E488220F878046BB457"/>
  </w:style>
  <w:style w:type="paragraph" w:customStyle="1" w:styleId="4FCC8BAA8F0DE549A24CAC577BC5F4EC">
    <w:name w:val="4FCC8BAA8F0DE549A24CAC577BC5F4EC"/>
  </w:style>
  <w:style w:type="paragraph" w:customStyle="1" w:styleId="35A131852F2937469491C5E318B1E38E">
    <w:name w:val="35A131852F2937469491C5E318B1E38E"/>
  </w:style>
  <w:style w:type="paragraph" w:customStyle="1" w:styleId="C0C3DB369650A8428D4589065953419B">
    <w:name w:val="C0C3DB369650A8428D4589065953419B"/>
  </w:style>
  <w:style w:type="paragraph" w:customStyle="1" w:styleId="2A2731CCD3DC6A48A2228F36154E8984">
    <w:name w:val="2A2731CCD3DC6A48A2228F36154E8984"/>
  </w:style>
  <w:style w:type="paragraph" w:customStyle="1" w:styleId="F372F261A10B5541ADE3BBD3ED9D456E">
    <w:name w:val="F372F261A10B5541ADE3BBD3ED9D4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(910) – 747 - 0128</CompanyPhone>
  <CompanyFax>linkedin.com/abdulashwood</CompanyFax>
  <CompanyEmail>abdulashwood@gmail.com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Abdul.Ashwood</dc:creator>
  <cp:keywords/>
  <dc:description/>
  <cp:lastModifiedBy>Abdul.Ashwood</cp:lastModifiedBy>
  <cp:revision>1</cp:revision>
  <cp:lastPrinted>2025-08-05T01:52:00Z</cp:lastPrinted>
  <dcterms:created xsi:type="dcterms:W3CDTF">2025-08-05T00:51:00Z</dcterms:created>
  <dcterms:modified xsi:type="dcterms:W3CDTF">2025-08-05T02:04:00Z</dcterms:modified>
</cp:coreProperties>
</file>